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76"/>
        <w:gridCol w:w="6502"/>
      </w:tblGrid>
      <w:tr w:rsidR="002C2CDD" w:rsidRPr="009C0959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C0959" w:rsidRDefault="008F5E2D" w:rsidP="00523479">
            <w:pPr>
              <w:pStyle w:val="Initiales"/>
            </w:pPr>
            <w:r w:rsidRPr="009C0959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4425</wp:posOffset>
                      </wp:positionH>
                      <wp:positionV relativeFrom="paragraph">
                        <wp:posOffset>-487680</wp:posOffset>
                      </wp:positionV>
                      <wp:extent cx="6454877" cy="1810512"/>
                      <wp:effectExtent l="0" t="0" r="3175" b="0"/>
                      <wp:wrapNone/>
                      <wp:docPr id="5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4877" cy="1810512"/>
                                <a:chOff x="0" y="0"/>
                                <a:chExt cx="6454877" cy="1810512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13" y="418955"/>
                                  <a:ext cx="5321464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F6E3BC2" id="Groupe 1" o:spid="_x0000_s1026" style="position:absolute;margin-left:.35pt;margin-top:-38.4pt;width:508.25pt;height:142.55pt;z-index:-251657216;mso-width-relative:margin" coordsize="64548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">
                      <v:rect id="Rectangle rouge" o:spid="_x0000_s1027" style="position:absolute;left:11334;top:4189;width:53214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132768">
              <w:t xml:space="preserve"> </w:t>
            </w:r>
            <w:sdt>
              <w:sdtPr>
                <w:alias w:val="Initiales:"/>
                <w:tag w:val="Initiales:"/>
                <w:id w:val="477349409"/>
                <w:placeholder>
                  <w:docPart w:val="B391D33706DA42FD8031D1D94AB02A7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8B0833">
                  <w:t>MPT</w:t>
                </w:r>
              </w:sdtContent>
            </w:sdt>
          </w:p>
          <w:p w:rsidR="00741125" w:rsidRPr="009C0959" w:rsidRDefault="00B44E01" w:rsidP="00B44E01">
            <w:r w:rsidRPr="0035025B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502"/>
            </w:tblGrid>
            <w:tr w:rsidR="00C612DA" w:rsidRPr="009C0959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C0959" w:rsidRDefault="001C2182" w:rsidP="00C612DA">
                  <w:pPr>
                    <w:pStyle w:val="Titre1"/>
                    <w:outlineLvl w:val="0"/>
                  </w:pPr>
                  <w:sdt>
                    <w:sdtPr>
                      <w:rPr>
                        <w:lang w:bidi="fr-FR"/>
                      </w:rPr>
                      <w:alias w:val="Entrez votre nom :"/>
                      <w:tag w:val="Entrez votre nom :"/>
                      <w:id w:val="1334489668"/>
                      <w:placeholder>
                        <w:docPart w:val="5C71D85C49FA47AB9C4464096F22B41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B0833" w:rsidRPr="00D74BEE">
                        <w:rPr>
                          <w:lang w:bidi="fr-FR"/>
                        </w:rPr>
                        <w:t>MARIE PIERRE TREMBLAY</w:t>
                      </w:r>
                    </w:sdtContent>
                  </w:sdt>
                </w:p>
                <w:p w:rsidR="00906BEE" w:rsidRPr="009C0959" w:rsidRDefault="008B0833" w:rsidP="00906BEE">
                  <w:pPr>
                    <w:pStyle w:val="Titre2"/>
                    <w:outlineLvl w:val="1"/>
                  </w:pPr>
                  <w:r>
                    <w:t>Programmeur</w:t>
                  </w:r>
                </w:p>
              </w:tc>
            </w:tr>
          </w:tbl>
          <w:p w:rsidR="00741125" w:rsidRPr="009C0959" w:rsidRDefault="00741125" w:rsidP="008B0833"/>
        </w:tc>
      </w:tr>
    </w:tbl>
    <w:p w:rsidR="00647F66" w:rsidRDefault="00140282" w:rsidP="00AB744A">
      <w:pPr>
        <w:pStyle w:val="Sansinterligne"/>
        <w:jc w:val="center"/>
      </w:pPr>
      <w:r>
        <w:t>CERTAINES DONNEES RELATIVES A MON CV REQUIERENT L’ACTIVATION DES MACROS WORD</w:t>
      </w:r>
    </w:p>
    <w:p w:rsidR="00140282" w:rsidRDefault="00140282" w:rsidP="00AB744A">
      <w:pPr>
        <w:pStyle w:val="Sansinterligne"/>
        <w:jc w:val="center"/>
      </w:pPr>
      <w:r>
        <w:t>CORDIALEMENT, MARIE-PIERRE</w:t>
      </w:r>
    </w:p>
    <w:p w:rsidR="00647F66" w:rsidRDefault="00647F66" w:rsidP="00647F66">
      <w:pPr>
        <w:pStyle w:val="Titre3"/>
      </w:pPr>
      <w:r>
        <w:br w:type="page"/>
      </w:r>
      <w:bookmarkStart w:id="0" w:name="_GoBack"/>
      <w:bookmarkEnd w:id="0"/>
    </w:p>
    <w:p w:rsidR="00647F66" w:rsidRPr="009C0959" w:rsidRDefault="001C2182" w:rsidP="00647F66">
      <w:pPr>
        <w:pStyle w:val="Titre3"/>
      </w:pPr>
      <w:sdt>
        <w:sdtPr>
          <w:alias w:val="Objectif :"/>
          <w:tag w:val="Objectif :"/>
          <w:id w:val="-172037361"/>
          <w:placeholder>
            <w:docPart w:val="8D38EF8F3A1E4CD4A5D079FC8DB4B65A"/>
          </w:placeholder>
          <w:temporary/>
          <w:showingPlcHdr/>
          <w15:appearance w15:val="hidden"/>
        </w:sdtPr>
        <w:sdtEndPr/>
        <w:sdtContent>
          <w:r w:rsidR="00647F66" w:rsidRPr="009C0959">
            <w:rPr>
              <w:lang w:bidi="fr-FR"/>
            </w:rPr>
            <w:t>Objectif</w:t>
          </w:r>
        </w:sdtContent>
      </w:sdt>
    </w:p>
    <w:p w:rsidR="00647F66" w:rsidRPr="00A22E3A" w:rsidRDefault="00647F66" w:rsidP="00647F66">
      <w:pPr>
        <w:rPr>
          <w:rFonts w:eastAsia="Times New Roman" w:cs="Times New Roman"/>
        </w:rPr>
      </w:pPr>
      <w:r w:rsidRPr="00A22E3A">
        <w:rPr>
          <w:rFonts w:eastAsia="Times New Roman" w:cs="Times New Roman"/>
        </w:rPr>
        <w:t>Rejoindre une équipe dynamique et motivée me permettant de relever de nouveau défis professionnels</w:t>
      </w:r>
    </w:p>
    <w:p w:rsidR="00647F66" w:rsidRPr="009C0959" w:rsidRDefault="001C2182" w:rsidP="00647F66">
      <w:pPr>
        <w:pStyle w:val="Titre3"/>
      </w:pPr>
      <w:sdt>
        <w:sdtPr>
          <w:alias w:val="Compétences :"/>
          <w:tag w:val="Compétences :"/>
          <w:id w:val="483438480"/>
          <w:placeholder>
            <w:docPart w:val="E6CE55E31A4249A2BBBE2F24EA47900C"/>
          </w:placeholder>
          <w:temporary/>
          <w:showingPlcHdr/>
          <w15:appearance w15:val="hidden"/>
        </w:sdtPr>
        <w:sdtEndPr/>
        <w:sdtContent>
          <w:r w:rsidR="00647F66" w:rsidRPr="009C0959">
            <w:rPr>
              <w:lang w:bidi="fr-FR"/>
            </w:rPr>
            <w:t>Compétences</w:t>
          </w:r>
        </w:sdtContent>
      </w:sdt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Expert ASP.net / JAVA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COBOL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Scrum Master / approche AGILE du développement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 xml:space="preserve">Sécurité applicative 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Membre de l’OWASP depuis 2012</w:t>
      </w:r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Fortes compétences relationnelles</w:t>
      </w:r>
    </w:p>
    <w:p w:rsidR="00647F66" w:rsidRDefault="00647F66" w:rsidP="00647F66">
      <w:pPr>
        <w:pStyle w:val="Sansinterligne"/>
      </w:pPr>
      <w:r w:rsidRPr="0035025B">
        <w:t xml:space="preserve">Conférencière occasionnelle au sein de l’OWASP  </w:t>
      </w:r>
    </w:p>
    <w:p w:rsidR="00647F66" w:rsidRDefault="00647F66" w:rsidP="00647F66">
      <w:pPr>
        <w:pStyle w:val="Sansinterligne"/>
      </w:pPr>
    </w:p>
    <w:p w:rsidR="00647F66" w:rsidRPr="009C0959" w:rsidRDefault="001C2182" w:rsidP="00647F66">
      <w:pPr>
        <w:pStyle w:val="Titre3"/>
      </w:pPr>
      <w:sdt>
        <w:sdtPr>
          <w:alias w:val="Expérience :"/>
          <w:tag w:val="Expérience :"/>
          <w:id w:val="-1826735451"/>
          <w:placeholder>
            <w:docPart w:val="DCD5FBC74227447FA202391DC0A1145B"/>
          </w:placeholder>
          <w:temporary/>
          <w:showingPlcHdr/>
          <w15:appearance w15:val="hidden"/>
        </w:sdtPr>
        <w:sdtEndPr/>
        <w:sdtContent>
          <w:r w:rsidR="00647F66" w:rsidRPr="00E905AA">
            <w:rPr>
              <w:lang w:bidi="fr-FR"/>
            </w:rPr>
            <w:t>EXPERIENCES PROFESSIONNELLES</w:t>
          </w:r>
        </w:sdtContent>
      </w:sdt>
    </w:p>
    <w:p w:rsidR="00647F66" w:rsidRPr="00647F66" w:rsidRDefault="00647F66" w:rsidP="00647F66">
      <w:pPr>
        <w:pStyle w:val="Titre4"/>
      </w:pPr>
      <w:r w:rsidRPr="00647F66">
        <w:t>Project manager • I AM GOLD INC • Dates De 2015 À 2018</w:t>
      </w:r>
    </w:p>
    <w:p w:rsidR="00647F66" w:rsidRPr="009C0959" w:rsidRDefault="00647F66" w:rsidP="00647F66">
      <w:r>
        <w:t xml:space="preserve">Gestion d’une équipe de 15 développeurs sur les différent logiciels interne d’analyse et de visualisation des données de forage. Maintenance et mise à niveau de divers systèmes </w:t>
      </w:r>
      <w:proofErr w:type="spellStart"/>
      <w:r>
        <w:t>legacy</w:t>
      </w:r>
      <w:proofErr w:type="spellEnd"/>
      <w:r>
        <w:t xml:space="preserve"> codés en COBOL </w:t>
      </w:r>
    </w:p>
    <w:p w:rsidR="00647F66" w:rsidRPr="009C0959" w:rsidRDefault="00647F66" w:rsidP="00647F66">
      <w:pPr>
        <w:pStyle w:val="Titre4"/>
      </w:pPr>
      <w:r>
        <w:t xml:space="preserve">Programmeur </w:t>
      </w:r>
      <w:r w:rsidRPr="009C0959">
        <w:t xml:space="preserve">• </w:t>
      </w:r>
      <w:r>
        <w:t>Google (DUBLIN)</w:t>
      </w:r>
      <w:r w:rsidRPr="009C0959">
        <w:t xml:space="preserve"> • Dates De </w:t>
      </w:r>
      <w:r>
        <w:t xml:space="preserve">2012 </w:t>
      </w:r>
      <w:r w:rsidRPr="009C0959">
        <w:t>À</w:t>
      </w:r>
      <w:r>
        <w:t xml:space="preserve"> 2015</w:t>
      </w:r>
    </w:p>
    <w:p w:rsidR="00647F66" w:rsidRPr="009C0959" w:rsidRDefault="00647F66" w:rsidP="00647F66">
      <w:r>
        <w:t xml:space="preserve">Membre d’une équipe de 10 personnes travaillant principalement dans la conception et réalisation de différentes fonctionnalité d’analyse des données recueillies par Google Analytics. </w:t>
      </w:r>
    </w:p>
    <w:p w:rsidR="00647F66" w:rsidRPr="009C0959" w:rsidRDefault="001C2182" w:rsidP="00647F66">
      <w:pPr>
        <w:pStyle w:val="Titre3"/>
      </w:pPr>
      <w:sdt>
        <w:sdtPr>
          <w:alias w:val="Formation :"/>
          <w:tag w:val="Formation :"/>
          <w:id w:val="786619991"/>
          <w:placeholder>
            <w:docPart w:val="3E1C24A552B84AF0916764BB1FAF7637"/>
          </w:placeholder>
          <w:temporary/>
          <w:showingPlcHdr/>
          <w15:appearance w15:val="hidden"/>
        </w:sdtPr>
        <w:sdtEndPr/>
        <w:sdtContent>
          <w:r w:rsidR="00647F66" w:rsidRPr="00E905AA">
            <w:rPr>
              <w:lang w:bidi="fr-FR"/>
            </w:rPr>
            <w:t>FORMATIONS</w:t>
          </w:r>
        </w:sdtContent>
      </w:sdt>
    </w:p>
    <w:p w:rsidR="00647F66" w:rsidRPr="009C0959" w:rsidRDefault="00647F66" w:rsidP="00647F66">
      <w:pPr>
        <w:pStyle w:val="Titre4"/>
      </w:pPr>
      <w:r>
        <w:t>MASTER OF SCIENCE</w:t>
      </w:r>
      <w:r w:rsidRPr="009C0959">
        <w:t xml:space="preserve"> • </w:t>
      </w:r>
      <w:r>
        <w:t>2012</w:t>
      </w:r>
      <w:r w:rsidRPr="009C0959">
        <w:t xml:space="preserve"> • </w:t>
      </w:r>
      <w:r>
        <w:t>ETS</w:t>
      </w:r>
    </w:p>
    <w:p w:rsidR="00647F66" w:rsidRPr="009C0959" w:rsidRDefault="00647F66" w:rsidP="00647F66">
      <w:r>
        <w:t>Génie logiciel, Méthode AGILE, Gestion de projets, Sécurité Informatique</w:t>
      </w:r>
    </w:p>
    <w:p w:rsidR="00647F66" w:rsidRPr="009C0959" w:rsidRDefault="00647F66" w:rsidP="00647F66">
      <w:pPr>
        <w:pStyle w:val="Titre4"/>
      </w:pPr>
      <w:r>
        <w:t>INGÉNIEUR</w:t>
      </w:r>
      <w:r w:rsidRPr="009C0959">
        <w:t xml:space="preserve"> • </w:t>
      </w:r>
      <w:r>
        <w:t>2010</w:t>
      </w:r>
      <w:r w:rsidRPr="009C0959">
        <w:t xml:space="preserve"> • </w:t>
      </w:r>
      <w:r>
        <w:t>EPITA (FRANCE)</w:t>
      </w:r>
    </w:p>
    <w:p w:rsidR="00647F66" w:rsidRPr="009C0959" w:rsidRDefault="00647F66" w:rsidP="00647F66">
      <w:r>
        <w:t>Génie logiciel, Programmation Orientée Objet, Electronique, traitement de signal, Réseaux et systèmes.</w:t>
      </w:r>
    </w:p>
    <w:p w:rsidR="00647F66" w:rsidRPr="00E905AA" w:rsidRDefault="001C2182" w:rsidP="00647F66">
      <w:pPr>
        <w:pStyle w:val="Titre3"/>
      </w:pPr>
      <w:sdt>
        <w:sdtPr>
          <w:alias w:val="Expérience ou leadership de bénévolat :"/>
          <w:tag w:val="Expérience ou leadership de bénévolat :"/>
          <w:id w:val="601143508"/>
          <w:placeholder>
            <w:docPart w:val="77AB977481724830B31DE44F5ACA71D2"/>
          </w:placeholder>
          <w:temporary/>
          <w:showingPlcHdr/>
          <w15:appearance w15:val="hidden"/>
        </w:sdtPr>
        <w:sdtEndPr/>
        <w:sdtContent>
          <w:r w:rsidR="00647F66" w:rsidRPr="00E905AA">
            <w:rPr>
              <w:lang w:bidi="fr-FR"/>
            </w:rPr>
            <w:t>DIVERS</w:t>
          </w:r>
        </w:sdtContent>
      </w:sdt>
    </w:p>
    <w:p w:rsidR="00647F66" w:rsidRPr="0035025B" w:rsidRDefault="00647F66" w:rsidP="00647F66">
      <w:pPr>
        <w:rPr>
          <w:rFonts w:eastAsia="Times New Roman" w:cs="Times New Roman"/>
        </w:rPr>
      </w:pPr>
      <w:r w:rsidRPr="0035025B">
        <w:rPr>
          <w:rFonts w:eastAsia="Times New Roman" w:cs="Times New Roman"/>
        </w:rPr>
        <w:t>Membre de l’OWASP et diverses associations relatives à l’informatique et à la sécurité j’anime plusieurs fois par mois des Workshops sur le sujet.</w:t>
      </w:r>
    </w:p>
    <w:p w:rsidR="00647F66" w:rsidRPr="0035025B" w:rsidRDefault="00647F66" w:rsidP="00647F66">
      <w:pPr>
        <w:rPr>
          <w:rFonts w:eastAsia="Times New Roman" w:cs="Times New Roman"/>
        </w:rPr>
      </w:pPr>
    </w:p>
    <w:p w:rsidR="00647F66" w:rsidRDefault="00647F66" w:rsidP="00647F66">
      <w:pPr>
        <w:pStyle w:val="Sansinterligne"/>
      </w:pPr>
      <w:r w:rsidRPr="0035025B">
        <w:rPr>
          <w:rFonts w:eastAsia="Times New Roman" w:cs="Times New Roman"/>
        </w:rPr>
        <w:t>Fan d’escalade</w:t>
      </w:r>
      <w:r>
        <w:br w:type="page"/>
      </w:r>
    </w:p>
    <w:p w:rsidR="00290AAA" w:rsidRPr="009C0959" w:rsidRDefault="00290AAA" w:rsidP="00E22E87">
      <w:pPr>
        <w:pStyle w:val="Sansinterligne"/>
      </w:pPr>
    </w:p>
    <w:sectPr w:rsidR="00290AAA" w:rsidRPr="009C0959" w:rsidSect="008F5E2D">
      <w:footerReference w:type="default" r:id="rId7"/>
      <w:footerReference w:type="firs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182" w:rsidRDefault="001C2182" w:rsidP="00713050">
      <w:pPr>
        <w:spacing w:line="240" w:lineRule="auto"/>
      </w:pPr>
      <w:r>
        <w:separator/>
      </w:r>
    </w:p>
  </w:endnote>
  <w:endnote w:type="continuationSeparator" w:id="0">
    <w:p w:rsidR="001C2182" w:rsidRDefault="001C218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4C6679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D4E5CB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th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DQ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SMBhO2EgAAIWUAAA4AAAAAAAAAAAAA&#10;AAAALgIAAGRycy9lMm9Eb2MueG1sUEsBAi0AFAAGAAgAAAAhAGhHG9DYAAAAAwEAAA8AAAAAAAAA&#10;AAAAAAAAEBUAAGRycy9kb3ducmV2LnhtbFBLBQYAAAAABAAEAPMAAAAVFg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0E4F56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R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DC&#10;AtARPREAAMldAAAOAAAAAAAAAAAAAAAAAC4CAABkcnMvZTJvRG9jLnhtbFBLAQItABQABgAIAAAA&#10;IQBoRxvQ2AAAAAMBAAAPAAAAAAAAAAAAAAAAAJcTAABkcnMvZG93bnJldi54bWxQSwUGAAAAAAQA&#10;BADzAAAAnB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8128BF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R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B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WVeCY8URAADyYwAADgAAAAAAAAAAAAAAAAAuAgAAZHJzL2Uy&#10;b0RvYy54bWxQSwECLQAUAAYACAAAACEAaEcb0NgAAAADAQAADwAAAAAAAAAAAAAAAAAfFAAAZHJz&#10;L2Rvd25yZXYueG1sUEsFBgAAAAAEAAQA8wAAACQ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-627010856"/>
            <w:placeholder>
              <w:docPart w:val="EA1CC454C34846238123186E05F5FAA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depage"/>
              </w:pPr>
              <w:r>
                <w:rPr>
                  <w:lang w:bidi="fr-FR"/>
                </w:rPr>
                <w:t>E-mail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Bouton Twitter :"/>
            <w:tag w:val="Bouton Twitter :"/>
            <w:id w:val="-642033892"/>
            <w:placeholder>
              <w:docPart w:val="4E9CED16D2D546FCA12A24C837BF6CE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Bouton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617408819"/>
            <w:placeholder>
              <w:docPart w:val="B4203B18555140F9B7EA7892AB7E8D0F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1413995599"/>
            <w:placeholder>
              <w:docPart w:val="60910338B5DF41D497DBBFF4870A4F0D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4696A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456" w:type="pct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3023"/>
      <w:gridCol w:w="3025"/>
      <w:gridCol w:w="3023"/>
    </w:tblGrid>
    <w:tr w:rsidR="008B0833" w:rsidTr="00DD7257">
      <w:trPr>
        <w:trHeight w:val="512"/>
      </w:trPr>
      <w:tc>
        <w:tcPr>
          <w:tcW w:w="302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B0833" w:rsidRDefault="008B0833" w:rsidP="008B0833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186EC813" wp14:editId="6CFE51BF">
                    <wp:extent cx="329184" cy="329184"/>
                    <wp:effectExtent l="0" t="0" r="0" b="0"/>
                    <wp:docPr id="27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11C5A2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naqL/QAgAACo5AAAOAAAAAAAAAAAA&#10;AAAAAC4CAABkcnMvZTJvRG9jLnhtbFBLAQItABQABgAIAAAAIQBoRxvQ2AAAAAMBAAAPAAAAAAAA&#10;AAAAAAAAAJoKAABkcnMvZG93bnJldi54bWxQSwUGAAAAAAQABADzAAAAnwsAAAAA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02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B0833" w:rsidRDefault="008B0833" w:rsidP="008B0833">
          <w:pPr>
            <w:pStyle w:val="Pieddepage"/>
          </w:pPr>
        </w:p>
      </w:tc>
      <w:tc>
        <w:tcPr>
          <w:tcW w:w="3023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B0833" w:rsidRDefault="008B0833" w:rsidP="008B0833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3930C36" wp14:editId="6B486F52">
                    <wp:extent cx="329184" cy="329184"/>
                    <wp:effectExtent l="0" t="0" r="13970" b="13970"/>
                    <wp:docPr id="37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1976BE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6gQBEAAMp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DSnQ6gQBEAAMpdAAAOAAAAAAAAAAAAAAAAAC4CAABkcnMvZTJvRG9jLnhtbFBLAQItABQABgAI&#10;AAAAIQBoRxvQ2AAAAAMBAAAPAAAAAAAAAAAAAAAAAJoTAABkcnMvZG93bnJldi54bWxQSwUGAAAA&#10;AAQABADzAAAAnx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8B0833" w:rsidTr="00DD7257">
      <w:trPr>
        <w:trHeight w:val="239"/>
      </w:trPr>
      <w:tc>
        <w:tcPr>
          <w:tcW w:w="3023" w:type="dxa"/>
          <w:tcMar>
            <w:top w:w="144" w:type="dxa"/>
            <w:left w:w="115" w:type="dxa"/>
            <w:right w:w="115" w:type="dxa"/>
          </w:tcMar>
        </w:tcPr>
        <w:p w:rsidR="008B0833" w:rsidRPr="00CA3DF1" w:rsidRDefault="00CF012C" w:rsidP="008B0833">
          <w:pPr>
            <w:pStyle w:val="Pieddepage"/>
          </w:pPr>
          <w:r>
            <w:t>MACRO_ACTIVATION</w:t>
          </w:r>
        </w:p>
      </w:tc>
      <w:tc>
        <w:tcPr>
          <w:tcW w:w="3025" w:type="dxa"/>
          <w:tcMar>
            <w:top w:w="144" w:type="dxa"/>
            <w:left w:w="115" w:type="dxa"/>
            <w:right w:w="115" w:type="dxa"/>
          </w:tcMar>
        </w:tcPr>
        <w:p w:rsidR="008B0833" w:rsidRPr="00C2098A" w:rsidRDefault="008B0833" w:rsidP="008B0833">
          <w:pPr>
            <w:pStyle w:val="Pieddepage"/>
            <w:jc w:val="left"/>
          </w:pPr>
        </w:p>
      </w:tc>
      <w:tc>
        <w:tcPr>
          <w:tcW w:w="3023" w:type="dxa"/>
          <w:tcMar>
            <w:top w:w="144" w:type="dxa"/>
            <w:left w:w="115" w:type="dxa"/>
            <w:right w:w="115" w:type="dxa"/>
          </w:tcMar>
        </w:tcPr>
        <w:p w:rsidR="008B0833" w:rsidRPr="00C2098A" w:rsidRDefault="008B0833" w:rsidP="008B0833">
          <w:pPr>
            <w:pStyle w:val="Pieddepage"/>
          </w:pPr>
          <w:r w:rsidRPr="0035025B">
            <w:t>418.670.4719</w:t>
          </w:r>
        </w:p>
      </w:tc>
    </w:tr>
  </w:tbl>
  <w:p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182" w:rsidRDefault="001C2182" w:rsidP="00713050">
      <w:pPr>
        <w:spacing w:line="240" w:lineRule="auto"/>
      </w:pPr>
      <w:r>
        <w:separator/>
      </w:r>
    </w:p>
  </w:footnote>
  <w:footnote w:type="continuationSeparator" w:id="0">
    <w:p w:rsidR="001C2182" w:rsidRDefault="001C218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33"/>
    <w:rsid w:val="00091382"/>
    <w:rsid w:val="000A07DA"/>
    <w:rsid w:val="000A2BFA"/>
    <w:rsid w:val="000B0619"/>
    <w:rsid w:val="000B61CA"/>
    <w:rsid w:val="000F7610"/>
    <w:rsid w:val="00114ED7"/>
    <w:rsid w:val="00132768"/>
    <w:rsid w:val="00140282"/>
    <w:rsid w:val="00140B0E"/>
    <w:rsid w:val="00182BF3"/>
    <w:rsid w:val="001A5CA9"/>
    <w:rsid w:val="001B2AC1"/>
    <w:rsid w:val="001B403A"/>
    <w:rsid w:val="001C2182"/>
    <w:rsid w:val="001F4583"/>
    <w:rsid w:val="00217980"/>
    <w:rsid w:val="00223A64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18EF"/>
    <w:rsid w:val="003C5528"/>
    <w:rsid w:val="003D03E5"/>
    <w:rsid w:val="004077FB"/>
    <w:rsid w:val="004244FF"/>
    <w:rsid w:val="00424DD9"/>
    <w:rsid w:val="0046104A"/>
    <w:rsid w:val="004717C5"/>
    <w:rsid w:val="004A24CC"/>
    <w:rsid w:val="00521606"/>
    <w:rsid w:val="00523479"/>
    <w:rsid w:val="00543DB7"/>
    <w:rsid w:val="005729B0"/>
    <w:rsid w:val="00641630"/>
    <w:rsid w:val="00647F66"/>
    <w:rsid w:val="00665E76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B0833"/>
    <w:rsid w:val="008C6BCA"/>
    <w:rsid w:val="008C7B50"/>
    <w:rsid w:val="008E4B30"/>
    <w:rsid w:val="008F5E2D"/>
    <w:rsid w:val="00906BEE"/>
    <w:rsid w:val="009243E7"/>
    <w:rsid w:val="0094696A"/>
    <w:rsid w:val="00985D58"/>
    <w:rsid w:val="009B3C40"/>
    <w:rsid w:val="009C0959"/>
    <w:rsid w:val="00A42540"/>
    <w:rsid w:val="00A50939"/>
    <w:rsid w:val="00A83413"/>
    <w:rsid w:val="00AA6A40"/>
    <w:rsid w:val="00AA75F6"/>
    <w:rsid w:val="00AB744A"/>
    <w:rsid w:val="00AD00FD"/>
    <w:rsid w:val="00AF0A8E"/>
    <w:rsid w:val="00B272EC"/>
    <w:rsid w:val="00B44E01"/>
    <w:rsid w:val="00B54DDA"/>
    <w:rsid w:val="00B5664D"/>
    <w:rsid w:val="00B8231C"/>
    <w:rsid w:val="00BA5B40"/>
    <w:rsid w:val="00BD0206"/>
    <w:rsid w:val="00BF0FEF"/>
    <w:rsid w:val="00C2098A"/>
    <w:rsid w:val="00C5444A"/>
    <w:rsid w:val="00C612DA"/>
    <w:rsid w:val="00C7741E"/>
    <w:rsid w:val="00C875AB"/>
    <w:rsid w:val="00CA3DF1"/>
    <w:rsid w:val="00CA4581"/>
    <w:rsid w:val="00CE18D5"/>
    <w:rsid w:val="00CF012C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05AA"/>
    <w:rsid w:val="00E94A5A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3AEBF"/>
  <w15:chartTrackingRefBased/>
  <w15:docId w15:val="{C6E27002-9E33-48C0-8E48-403618D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groupnovatech.com/CV.dotm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91D33706DA42FD8031D1D94AB02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F4A806-536C-4430-8B5C-A35BB638E587}"/>
      </w:docPartPr>
      <w:docPartBody>
        <w:p w:rsidR="0038617C" w:rsidRDefault="00EA5289">
          <w:pPr>
            <w:pStyle w:val="B391D33706DA42FD8031D1D94AB02A7F"/>
          </w:pPr>
          <w:r>
            <w:t>vN</w:t>
          </w:r>
        </w:p>
      </w:docPartBody>
    </w:docPart>
    <w:docPart>
      <w:docPartPr>
        <w:name w:val="5C71D85C49FA47AB9C4464096F22B4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8ABBD6-ADA3-483D-B554-E17CDE6E8AEA}"/>
      </w:docPartPr>
      <w:docPartBody>
        <w:p w:rsidR="0038617C" w:rsidRDefault="00EA5289">
          <w:pPr>
            <w:pStyle w:val="5C71D85C49FA47AB9C4464096F22B410"/>
          </w:pPr>
          <w:r>
            <w:t>Your name</w:t>
          </w:r>
        </w:p>
      </w:docPartBody>
    </w:docPart>
    <w:docPart>
      <w:docPartPr>
        <w:name w:val="EA1CC454C34846238123186E05F5FA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BE594A-929E-482D-A45B-CD2E6431B834}"/>
      </w:docPartPr>
      <w:docPartBody>
        <w:p w:rsidR="0038617C" w:rsidRDefault="00EA5289">
          <w:pPr>
            <w:pStyle w:val="EA1CC454C34846238123186E05F5FAAF"/>
          </w:pPr>
          <w:r w:rsidRPr="009C0959">
            <w:rPr>
              <w:lang w:bidi="fr-FR"/>
            </w:rPr>
            <w:t>Vous pouvez inclure votre moyenne et un récapitulatif des cours dispensés, ainsi que les distinctions et mentions obtenues.</w:t>
          </w:r>
        </w:p>
      </w:docPartBody>
    </w:docPart>
    <w:docPart>
      <w:docPartPr>
        <w:name w:val="4E9CED16D2D546FCA12A24C837BF6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AEBC22-C4FC-4FAE-B4D6-C5D6C0FC32CF}"/>
      </w:docPartPr>
      <w:docPartBody>
        <w:p w:rsidR="0038617C" w:rsidRDefault="00EA5289">
          <w:pPr>
            <w:pStyle w:val="4E9CED16D2D546FCA12A24C837BF6CE6"/>
          </w:pPr>
          <w:r w:rsidRPr="009C0959">
            <w:rPr>
              <w:lang w:bidi="fr-FR"/>
            </w:rPr>
            <w:t>Date d’obtention</w:t>
          </w:r>
        </w:p>
      </w:docPartBody>
    </w:docPart>
    <w:docPart>
      <w:docPartPr>
        <w:name w:val="B4203B18555140F9B7EA7892AB7E8D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FF870B-FFF8-4896-99EA-EFA5DA542226}"/>
      </w:docPartPr>
      <w:docPartBody>
        <w:p w:rsidR="0038617C" w:rsidRDefault="00EA5289">
          <w:pPr>
            <w:pStyle w:val="B4203B18555140F9B7EA7892AB7E8D0F"/>
          </w:pPr>
          <w:r w:rsidRPr="009C0959">
            <w:rPr>
              <w:lang w:bidi="fr-FR"/>
            </w:rPr>
            <w:t>Pour appliquer les options de mise en forme souhaitées d’un simple clic, sous l’onglet Accueil du ruban, utilisez le groupe Styles.</w:t>
          </w:r>
        </w:p>
      </w:docPartBody>
    </w:docPart>
    <w:docPart>
      <w:docPartPr>
        <w:name w:val="60910338B5DF41D497DBBFF4870A4F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663B60-FF90-441D-8017-1569ABD21932}"/>
      </w:docPartPr>
      <w:docPartBody>
        <w:p w:rsidR="0038617C" w:rsidRDefault="00EA5289">
          <w:pPr>
            <w:pStyle w:val="60910338B5DF41D497DBBFF4870A4F0D"/>
          </w:pPr>
          <w:r w:rsidRPr="009C0959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leader.</w:t>
          </w:r>
        </w:p>
      </w:docPartBody>
    </w:docPart>
    <w:docPart>
      <w:docPartPr>
        <w:name w:val="8D38EF8F3A1E4CD4A5D079FC8DB4B6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06D0F5-D051-47C3-B77B-51106EBC298D}"/>
      </w:docPartPr>
      <w:docPartBody>
        <w:p w:rsidR="00574745" w:rsidRDefault="0038617C" w:rsidP="0038617C">
          <w:pPr>
            <w:pStyle w:val="8D38EF8F3A1E4CD4A5D079FC8DB4B65A"/>
          </w:pPr>
          <w:r w:rsidRPr="009C0959">
            <w:rPr>
              <w:lang w:bidi="fr-FR"/>
            </w:rPr>
            <w:t>Objectif</w:t>
          </w:r>
        </w:p>
      </w:docPartBody>
    </w:docPart>
    <w:docPart>
      <w:docPartPr>
        <w:name w:val="E6CE55E31A4249A2BBBE2F24EA4790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C3F8D9-FAD1-4749-BC0A-0F034496D7A9}"/>
      </w:docPartPr>
      <w:docPartBody>
        <w:p w:rsidR="00574745" w:rsidRDefault="0038617C" w:rsidP="0038617C">
          <w:pPr>
            <w:pStyle w:val="E6CE55E31A4249A2BBBE2F24EA47900C"/>
          </w:pPr>
          <w:r w:rsidRPr="009C0959">
            <w:rPr>
              <w:lang w:bidi="fr-FR"/>
            </w:rPr>
            <w:t>Compétences</w:t>
          </w:r>
        </w:p>
      </w:docPartBody>
    </w:docPart>
    <w:docPart>
      <w:docPartPr>
        <w:name w:val="DCD5FBC74227447FA202391DC0A114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71DA6D-1E2D-49B2-8EEE-C29CA72BE5D4}"/>
      </w:docPartPr>
      <w:docPartBody>
        <w:p w:rsidR="00574745" w:rsidRDefault="0038617C" w:rsidP="0038617C">
          <w:pPr>
            <w:pStyle w:val="DCD5FBC74227447FA202391DC0A1145B"/>
          </w:pPr>
          <w:r w:rsidRPr="00E905AA">
            <w:rPr>
              <w:lang w:bidi="fr-FR"/>
            </w:rPr>
            <w:t>EXPERIENCES PROFESSIONNELLES</w:t>
          </w:r>
        </w:p>
      </w:docPartBody>
    </w:docPart>
    <w:docPart>
      <w:docPartPr>
        <w:name w:val="3E1C24A552B84AF0916764BB1FAF76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EB5879-7951-415E-B616-573E895E195C}"/>
      </w:docPartPr>
      <w:docPartBody>
        <w:p w:rsidR="00574745" w:rsidRDefault="0038617C" w:rsidP="0038617C">
          <w:pPr>
            <w:pStyle w:val="3E1C24A552B84AF0916764BB1FAF7637"/>
          </w:pPr>
          <w:r w:rsidRPr="00E905AA">
            <w:rPr>
              <w:lang w:bidi="fr-FR"/>
            </w:rPr>
            <w:t>FORMATIONS</w:t>
          </w:r>
        </w:p>
      </w:docPartBody>
    </w:docPart>
    <w:docPart>
      <w:docPartPr>
        <w:name w:val="77AB977481724830B31DE44F5ACA7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84469D-DAA7-47C3-9A05-D1BF881ADCAD}"/>
      </w:docPartPr>
      <w:docPartBody>
        <w:p w:rsidR="00574745" w:rsidRDefault="0038617C" w:rsidP="0038617C">
          <w:pPr>
            <w:pStyle w:val="77AB977481724830B31DE44F5ACA71D2"/>
          </w:pPr>
          <w:r w:rsidRPr="00E905AA">
            <w:rPr>
              <w:lang w:bidi="fr-FR"/>
            </w:rPr>
            <w:t>DIVERS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89"/>
    <w:rsid w:val="00353A51"/>
    <w:rsid w:val="0038617C"/>
    <w:rsid w:val="00574745"/>
    <w:rsid w:val="00DD45AF"/>
    <w:rsid w:val="00EA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91D33706DA42FD8031D1D94AB02A7F">
    <w:name w:val="B391D33706DA42FD8031D1D94AB02A7F"/>
  </w:style>
  <w:style w:type="paragraph" w:customStyle="1" w:styleId="CD4020CE1E3D43B79FCA123019544C7B">
    <w:name w:val="CD4020CE1E3D43B79FCA123019544C7B"/>
  </w:style>
  <w:style w:type="paragraph" w:customStyle="1" w:styleId="73D2867DAE3B4AD1869BAD6741DD90BA">
    <w:name w:val="73D2867DAE3B4AD1869BAD6741DD90BA"/>
  </w:style>
  <w:style w:type="paragraph" w:customStyle="1" w:styleId="4C4E03398C8643FFB53E5EDEF4DF6B0E">
    <w:name w:val="4C4E03398C8643FFB53E5EDEF4DF6B0E"/>
  </w:style>
  <w:style w:type="paragraph" w:customStyle="1" w:styleId="353637320FC34D1D96791D53D9AD7B7D">
    <w:name w:val="353637320FC34D1D96791D53D9AD7B7D"/>
  </w:style>
  <w:style w:type="paragraph" w:customStyle="1" w:styleId="5C71D85C49FA47AB9C4464096F22B410">
    <w:name w:val="5C71D85C49FA47AB9C4464096F22B410"/>
  </w:style>
  <w:style w:type="paragraph" w:customStyle="1" w:styleId="4154EA760E944556A1FB44C67D9DCBC4">
    <w:name w:val="4154EA760E944556A1FB44C67D9DCBC4"/>
  </w:style>
  <w:style w:type="paragraph" w:customStyle="1" w:styleId="6FEC0A50AA454F618E3468E8DC9B83A7">
    <w:name w:val="6FEC0A50AA454F618E3468E8DC9B83A7"/>
  </w:style>
  <w:style w:type="paragraph" w:customStyle="1" w:styleId="E1EAB3EC81984168A8BCF1DCA010BE65">
    <w:name w:val="E1EAB3EC81984168A8BCF1DCA010BE65"/>
  </w:style>
  <w:style w:type="paragraph" w:customStyle="1" w:styleId="A8E41562D9774321875424E630E3EFDA">
    <w:name w:val="A8E41562D9774321875424E630E3EFDA"/>
  </w:style>
  <w:style w:type="paragraph" w:customStyle="1" w:styleId="234C8078F4F842A0918D2B1BFE924F70">
    <w:name w:val="234C8078F4F842A0918D2B1BFE924F70"/>
  </w:style>
  <w:style w:type="paragraph" w:customStyle="1" w:styleId="19AB25EE590244E1B6E1BE3EEC146F5B">
    <w:name w:val="19AB25EE590244E1B6E1BE3EEC146F5B"/>
  </w:style>
  <w:style w:type="paragraph" w:customStyle="1" w:styleId="2DC086E4E87448B1ADDEC2956D71FCB8">
    <w:name w:val="2DC086E4E87448B1ADDEC2956D71FCB8"/>
  </w:style>
  <w:style w:type="paragraph" w:customStyle="1" w:styleId="09A1225FC45540CABB61F63A3BBDE017">
    <w:name w:val="09A1225FC45540CABB61F63A3BBDE017"/>
  </w:style>
  <w:style w:type="paragraph" w:customStyle="1" w:styleId="BC3A24145171459097AA2B55D66D2920">
    <w:name w:val="BC3A24145171459097AA2B55D66D2920"/>
  </w:style>
  <w:style w:type="paragraph" w:customStyle="1" w:styleId="433024F000824F1AB4A18130BB6801BD">
    <w:name w:val="433024F000824F1AB4A18130BB6801BD"/>
  </w:style>
  <w:style w:type="paragraph" w:customStyle="1" w:styleId="F82700BEDAAE47B2A2D5534D4D94FA51">
    <w:name w:val="F82700BEDAAE47B2A2D5534D4D94FA51"/>
  </w:style>
  <w:style w:type="paragraph" w:customStyle="1" w:styleId="D78D075FF5824C43879CCE67B136A7A8">
    <w:name w:val="D78D075FF5824C43879CCE67B136A7A8"/>
  </w:style>
  <w:style w:type="paragraph" w:customStyle="1" w:styleId="55898B0785B6471D9F3A8AD20C078495">
    <w:name w:val="55898B0785B6471D9F3A8AD20C078495"/>
  </w:style>
  <w:style w:type="paragraph" w:customStyle="1" w:styleId="444D09DDEC34485DB37C86065EF4E561">
    <w:name w:val="444D09DDEC34485DB37C86065EF4E561"/>
  </w:style>
  <w:style w:type="paragraph" w:customStyle="1" w:styleId="FA2927C8A5CB4D54B65D924A78F5EF0C">
    <w:name w:val="FA2927C8A5CB4D54B65D924A78F5EF0C"/>
  </w:style>
  <w:style w:type="paragraph" w:customStyle="1" w:styleId="1AB8A58755EE47018EB0EF9455470BA4">
    <w:name w:val="1AB8A58755EE47018EB0EF9455470BA4"/>
  </w:style>
  <w:style w:type="paragraph" w:customStyle="1" w:styleId="4183C3D2A2FE47B1A8C573C89ECCB778">
    <w:name w:val="4183C3D2A2FE47B1A8C573C89ECCB778"/>
  </w:style>
  <w:style w:type="paragraph" w:customStyle="1" w:styleId="EA1CC454C34846238123186E05F5FAAF">
    <w:name w:val="EA1CC454C34846238123186E05F5FAAF"/>
  </w:style>
  <w:style w:type="paragraph" w:customStyle="1" w:styleId="1522F4E57CBF4F729470B80B6D0D49EE">
    <w:name w:val="1522F4E57CBF4F729470B80B6D0D49EE"/>
  </w:style>
  <w:style w:type="paragraph" w:customStyle="1" w:styleId="4E9CED16D2D546FCA12A24C837BF6CE6">
    <w:name w:val="4E9CED16D2D546FCA12A24C837BF6CE6"/>
  </w:style>
  <w:style w:type="paragraph" w:customStyle="1" w:styleId="E0EB3E843ECC43A3AE564D95DD6D4858">
    <w:name w:val="E0EB3E843ECC43A3AE564D95DD6D4858"/>
  </w:style>
  <w:style w:type="paragraph" w:customStyle="1" w:styleId="B4203B18555140F9B7EA7892AB7E8D0F">
    <w:name w:val="B4203B18555140F9B7EA7892AB7E8D0F"/>
  </w:style>
  <w:style w:type="paragraph" w:customStyle="1" w:styleId="9BC73001155146FCA8EE26ABD95C345A">
    <w:name w:val="9BC73001155146FCA8EE26ABD95C345A"/>
  </w:style>
  <w:style w:type="paragraph" w:customStyle="1" w:styleId="60910338B5DF41D497DBBFF4870A4F0D">
    <w:name w:val="60910338B5DF41D497DBBFF4870A4F0D"/>
  </w:style>
  <w:style w:type="paragraph" w:customStyle="1" w:styleId="CA377DD4AF384B9E9151B988FA3569C7">
    <w:name w:val="CA377DD4AF384B9E9151B988FA3569C7"/>
    <w:rsid w:val="0038617C"/>
  </w:style>
  <w:style w:type="paragraph" w:customStyle="1" w:styleId="3AB45FBA7F214176893065D9B9FE34BE">
    <w:name w:val="3AB45FBA7F214176893065D9B9FE34BE"/>
    <w:rsid w:val="0038617C"/>
  </w:style>
  <w:style w:type="paragraph" w:customStyle="1" w:styleId="E71948D2B8924D1198FFFD01A7FAB675">
    <w:name w:val="E71948D2B8924D1198FFFD01A7FAB675"/>
    <w:rsid w:val="0038617C"/>
  </w:style>
  <w:style w:type="paragraph" w:customStyle="1" w:styleId="B5B03CCBE11840118374DF0BD8520A50">
    <w:name w:val="B5B03CCBE11840118374DF0BD8520A50"/>
    <w:rsid w:val="0038617C"/>
  </w:style>
  <w:style w:type="paragraph" w:customStyle="1" w:styleId="301D6771575540389D31B3554D4A7E53">
    <w:name w:val="301D6771575540389D31B3554D4A7E53"/>
    <w:rsid w:val="0038617C"/>
  </w:style>
  <w:style w:type="paragraph" w:customStyle="1" w:styleId="F5E14E22F64A4DE2A44D9CDC5BCD59E5">
    <w:name w:val="F5E14E22F64A4DE2A44D9CDC5BCD59E5"/>
    <w:rsid w:val="0038617C"/>
  </w:style>
  <w:style w:type="paragraph" w:customStyle="1" w:styleId="7AA11F8367864B0F99BB5AB0792B1A11">
    <w:name w:val="7AA11F8367864B0F99BB5AB0792B1A11"/>
    <w:rsid w:val="0038617C"/>
  </w:style>
  <w:style w:type="paragraph" w:customStyle="1" w:styleId="BF251A56A38842DEA9F6E5A6F7CC0BB7">
    <w:name w:val="BF251A56A38842DEA9F6E5A6F7CC0BB7"/>
    <w:rsid w:val="0038617C"/>
  </w:style>
  <w:style w:type="paragraph" w:customStyle="1" w:styleId="C79D185E6E3A4D5FA7CF065B2D455724">
    <w:name w:val="C79D185E6E3A4D5FA7CF065B2D455724"/>
    <w:rsid w:val="0038617C"/>
  </w:style>
  <w:style w:type="paragraph" w:customStyle="1" w:styleId="35B35C800B0E42E6BCBE4D5377CA3770">
    <w:name w:val="35B35C800B0E42E6BCBE4D5377CA3770"/>
    <w:rsid w:val="0038617C"/>
  </w:style>
  <w:style w:type="paragraph" w:customStyle="1" w:styleId="406EC1CFA88D4956888DD2636C7968C1">
    <w:name w:val="406EC1CFA88D4956888DD2636C7968C1"/>
    <w:rsid w:val="0038617C"/>
  </w:style>
  <w:style w:type="paragraph" w:customStyle="1" w:styleId="02B60570FDC643CEB41A8799886C2937">
    <w:name w:val="02B60570FDC643CEB41A8799886C2937"/>
    <w:rsid w:val="0038617C"/>
  </w:style>
  <w:style w:type="paragraph" w:customStyle="1" w:styleId="83E35192D1344B04AF937BD75213610A">
    <w:name w:val="83E35192D1344B04AF937BD75213610A"/>
    <w:rsid w:val="0038617C"/>
  </w:style>
  <w:style w:type="paragraph" w:customStyle="1" w:styleId="F234B0890E7A4196B09B9A494A35ABD1">
    <w:name w:val="F234B0890E7A4196B09B9A494A35ABD1"/>
    <w:rsid w:val="0038617C"/>
  </w:style>
  <w:style w:type="paragraph" w:customStyle="1" w:styleId="AEA245265DC44269BB5EC0259A0420DA">
    <w:name w:val="AEA245265DC44269BB5EC0259A0420DA"/>
    <w:rsid w:val="0038617C"/>
  </w:style>
  <w:style w:type="paragraph" w:customStyle="1" w:styleId="65614648C9234C2A840254D9153C058A">
    <w:name w:val="65614648C9234C2A840254D9153C058A"/>
    <w:rsid w:val="0038617C"/>
  </w:style>
  <w:style w:type="paragraph" w:customStyle="1" w:styleId="D6C6171B3330431A821BD80F0AC522CF">
    <w:name w:val="D6C6171B3330431A821BD80F0AC522CF"/>
    <w:rsid w:val="0038617C"/>
  </w:style>
  <w:style w:type="paragraph" w:customStyle="1" w:styleId="16FAE6A0A5B7489F8A24886F48BE616C">
    <w:name w:val="16FAE6A0A5B7489F8A24886F48BE616C"/>
    <w:rsid w:val="0038617C"/>
  </w:style>
  <w:style w:type="paragraph" w:customStyle="1" w:styleId="B854277E7EEF4DF88918520C0656DA88">
    <w:name w:val="B854277E7EEF4DF88918520C0656DA88"/>
    <w:rsid w:val="0038617C"/>
  </w:style>
  <w:style w:type="paragraph" w:customStyle="1" w:styleId="085D2F07C3484761BACA4A43DCF8F7AC">
    <w:name w:val="085D2F07C3484761BACA4A43DCF8F7AC"/>
    <w:rsid w:val="0038617C"/>
  </w:style>
  <w:style w:type="paragraph" w:customStyle="1" w:styleId="E1337A15F40349679AE3EA6AA7EA22CD">
    <w:name w:val="E1337A15F40349679AE3EA6AA7EA22CD"/>
    <w:rsid w:val="0038617C"/>
  </w:style>
  <w:style w:type="paragraph" w:customStyle="1" w:styleId="524D7F6D6CEE440E8D893927172A8485">
    <w:name w:val="524D7F6D6CEE440E8D893927172A8485"/>
    <w:rsid w:val="0038617C"/>
  </w:style>
  <w:style w:type="paragraph" w:customStyle="1" w:styleId="51FA119EB02A4EF586AD0B5EAF72795F">
    <w:name w:val="51FA119EB02A4EF586AD0B5EAF72795F"/>
    <w:rsid w:val="0038617C"/>
  </w:style>
  <w:style w:type="paragraph" w:customStyle="1" w:styleId="8D38EF8F3A1E4CD4A5D079FC8DB4B65A">
    <w:name w:val="8D38EF8F3A1E4CD4A5D079FC8DB4B65A"/>
    <w:rsid w:val="0038617C"/>
  </w:style>
  <w:style w:type="paragraph" w:customStyle="1" w:styleId="E6CE55E31A4249A2BBBE2F24EA47900C">
    <w:name w:val="E6CE55E31A4249A2BBBE2F24EA47900C"/>
    <w:rsid w:val="0038617C"/>
  </w:style>
  <w:style w:type="paragraph" w:customStyle="1" w:styleId="DCD5FBC74227447FA202391DC0A1145B">
    <w:name w:val="DCD5FBC74227447FA202391DC0A1145B"/>
    <w:rsid w:val="0038617C"/>
  </w:style>
  <w:style w:type="paragraph" w:customStyle="1" w:styleId="3E1C24A552B84AF0916764BB1FAF7637">
    <w:name w:val="3E1C24A552B84AF0916764BB1FAF7637"/>
    <w:rsid w:val="0038617C"/>
  </w:style>
  <w:style w:type="paragraph" w:customStyle="1" w:styleId="77AB977481724830B31DE44F5ACA71D2">
    <w:name w:val="77AB977481724830B31DE44F5ACA71D2"/>
    <w:rsid w:val="003861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CV.dotm?raw=true</Template>
  <TotalTime>25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PIERRE TREMBLAY</dc:creator>
  <cp:keywords>MPT</cp:keywords>
  <dc:description/>
  <cp:lastModifiedBy>Johan Renaut</cp:lastModifiedBy>
  <cp:revision>7</cp:revision>
  <dcterms:created xsi:type="dcterms:W3CDTF">2018-11-23T14:22:00Z</dcterms:created>
  <dcterms:modified xsi:type="dcterms:W3CDTF">2018-11-27T15:05:00Z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